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809DB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3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:rsidRPr="00B96BA3" w14:paraId="4A6BAB4C" w14:textId="77777777" w:rsidTr="00B96BA3">
        <w:trPr>
          <w:trHeight w:val="1810"/>
        </w:trPr>
        <w:tc>
          <w:tcPr>
            <w:tcW w:w="10880" w:type="dxa"/>
            <w:gridSpan w:val="19"/>
            <w:tcBorders>
              <w:bottom w:val="single" w:sz="24" w:space="0" w:color="2C3B57" w:themeColor="text2"/>
            </w:tcBorders>
          </w:tcPr>
          <w:p w14:paraId="6AFEE275" w14:textId="23B3DE3F" w:rsidR="00AD0DDD" w:rsidRPr="00B96BA3" w:rsidRDefault="00447615" w:rsidP="00DF1CB4">
            <w:pPr>
              <w:pStyle w:val="Heading1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Brandon Ortiz</w:t>
            </w:r>
          </w:p>
          <w:p w14:paraId="4F42A2C8" w14:textId="05A6471B" w:rsidR="00AD0DDD" w:rsidRPr="00B96BA3" w:rsidRDefault="00447615" w:rsidP="00DF1CB4">
            <w:pPr>
              <w:pStyle w:val="Heading2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Front-End web developer</w:t>
            </w:r>
          </w:p>
        </w:tc>
      </w:tr>
      <w:tr w:rsidR="00AD0DDD" w:rsidRPr="00B96BA3" w14:paraId="0C132157" w14:textId="77777777" w:rsidTr="00B96BA3">
        <w:trPr>
          <w:trHeight w:val="149"/>
        </w:trPr>
        <w:tc>
          <w:tcPr>
            <w:tcW w:w="1088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1F9757E1" w14:textId="77777777" w:rsidR="00AD0DDD" w:rsidRPr="00B96BA3" w:rsidRDefault="00AD0DDD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5F5561" w:rsidRPr="00B96BA3" w14:paraId="2B4A7E2E" w14:textId="77777777" w:rsidTr="00B96BA3">
        <w:trPr>
          <w:gridAfter w:val="1"/>
          <w:wAfter w:w="17" w:type="dxa"/>
          <w:trHeight w:val="314"/>
        </w:trPr>
        <w:tc>
          <w:tcPr>
            <w:tcW w:w="232" w:type="dxa"/>
            <w:vAlign w:val="center"/>
          </w:tcPr>
          <w:p w14:paraId="54F2CED6" w14:textId="77777777" w:rsidR="005F5561" w:rsidRPr="00B96BA3" w:rsidRDefault="005F5561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01F5C57B" w14:textId="77777777" w:rsidR="005F5561" w:rsidRPr="00B96BA3" w:rsidRDefault="005F5561" w:rsidP="00DF1CB4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  <w:r w:rsidRPr="00B96BA3">
              <w:rPr>
                <w:rStyle w:val="Emphasis"/>
                <w:rFonts w:ascii="Times New Roman" w:hAnsi="Times New Roman" w:cs="Times New Roman"/>
              </w:rPr>
              <w:t>P</w:t>
            </w:r>
          </w:p>
        </w:tc>
        <w:tc>
          <w:tcPr>
            <w:tcW w:w="141" w:type="dxa"/>
            <w:vAlign w:val="center"/>
          </w:tcPr>
          <w:p w14:paraId="4CA5BC13" w14:textId="77777777" w:rsidR="005F5561" w:rsidRPr="00B96BA3" w:rsidRDefault="005F5561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vAlign w:val="center"/>
          </w:tcPr>
          <w:p w14:paraId="0D2D0E2F" w14:textId="6ECE5E0E" w:rsidR="005F5561" w:rsidRPr="00B96BA3" w:rsidRDefault="00447615" w:rsidP="00DF1CB4">
            <w:pPr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(318)550-6942</w:t>
            </w:r>
          </w:p>
        </w:tc>
        <w:tc>
          <w:tcPr>
            <w:tcW w:w="138" w:type="dxa"/>
            <w:vAlign w:val="center"/>
          </w:tcPr>
          <w:p w14:paraId="1485CD0F" w14:textId="77777777" w:rsidR="005F5561" w:rsidRPr="00B96BA3" w:rsidRDefault="005F5561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6C1883D3" w14:textId="77777777" w:rsidR="005F5561" w:rsidRPr="00B96BA3" w:rsidRDefault="00AD6FA4" w:rsidP="00DF1CB4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  <w:r w:rsidRPr="00B96BA3">
              <w:rPr>
                <w:rStyle w:val="Emphasis"/>
                <w:rFonts w:ascii="Times New Roman" w:hAnsi="Times New Roman" w:cs="Times New Roman"/>
              </w:rPr>
              <w:t>E</w:t>
            </w:r>
          </w:p>
        </w:tc>
        <w:tc>
          <w:tcPr>
            <w:tcW w:w="142" w:type="dxa"/>
            <w:vAlign w:val="center"/>
          </w:tcPr>
          <w:p w14:paraId="03862B85" w14:textId="77777777" w:rsidR="005F5561" w:rsidRPr="00B96BA3" w:rsidRDefault="005F5561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4D403627" w14:textId="069AA380" w:rsidR="005F5561" w:rsidRPr="00B96BA3" w:rsidRDefault="00447615" w:rsidP="00DF1CB4">
            <w:pPr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  <w:sz w:val="18"/>
                <w:szCs w:val="22"/>
              </w:rPr>
              <w:t>Griffins1711@gmail.com</w:t>
            </w:r>
          </w:p>
        </w:tc>
        <w:tc>
          <w:tcPr>
            <w:tcW w:w="142" w:type="dxa"/>
            <w:vAlign w:val="center"/>
          </w:tcPr>
          <w:p w14:paraId="336A4FC9" w14:textId="77777777" w:rsidR="005F5561" w:rsidRPr="00B96BA3" w:rsidRDefault="005F5561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10838ECA" w14:textId="77777777" w:rsidR="005F5561" w:rsidRPr="00B96BA3" w:rsidRDefault="00AD6FA4" w:rsidP="00DF1CB4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  <w:r w:rsidRPr="00B96BA3">
              <w:rPr>
                <w:rStyle w:val="Emphasis"/>
                <w:rFonts w:ascii="Times New Roman" w:hAnsi="Times New Roman" w:cs="Times New Roman"/>
              </w:rPr>
              <w:t>A</w:t>
            </w:r>
          </w:p>
        </w:tc>
        <w:tc>
          <w:tcPr>
            <w:tcW w:w="142" w:type="dxa"/>
            <w:vAlign w:val="center"/>
          </w:tcPr>
          <w:p w14:paraId="22099AC6" w14:textId="77777777" w:rsidR="005F5561" w:rsidRPr="00B96BA3" w:rsidRDefault="005F5561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  <w:gridSpan w:val="3"/>
            <w:vAlign w:val="center"/>
          </w:tcPr>
          <w:p w14:paraId="65836B07" w14:textId="7232C053" w:rsidR="005F5561" w:rsidRPr="00B96BA3" w:rsidRDefault="00447615" w:rsidP="00DF1CB4">
            <w:pPr>
              <w:rPr>
                <w:rFonts w:ascii="Times New Roman" w:hAnsi="Times New Roman" w:cs="Times New Roman"/>
                <w:lang w:val="fr-FR"/>
              </w:rPr>
            </w:pPr>
            <w:r w:rsidRPr="00B96BA3">
              <w:rPr>
                <w:rFonts w:ascii="Times New Roman" w:hAnsi="Times New Roman" w:cs="Times New Roman"/>
                <w:lang w:val="fr-FR"/>
              </w:rPr>
              <w:t>8313 SE 32</w:t>
            </w:r>
            <w:r w:rsidRPr="00B96BA3">
              <w:rPr>
                <w:rFonts w:ascii="Times New Roman" w:hAnsi="Times New Roman" w:cs="Times New Roman"/>
                <w:vertAlign w:val="superscript"/>
                <w:lang w:val="fr-FR"/>
              </w:rPr>
              <w:t>nd</w:t>
            </w:r>
            <w:r w:rsidRPr="00B96BA3">
              <w:rPr>
                <w:rFonts w:ascii="Times New Roman" w:hAnsi="Times New Roman" w:cs="Times New Roman"/>
                <w:lang w:val="fr-FR"/>
              </w:rPr>
              <w:t xml:space="preserve"> Ave Runnells, IA 50237</w:t>
            </w:r>
          </w:p>
        </w:tc>
        <w:tc>
          <w:tcPr>
            <w:tcW w:w="142" w:type="dxa"/>
            <w:vAlign w:val="center"/>
          </w:tcPr>
          <w:p w14:paraId="7DADE838" w14:textId="77777777" w:rsidR="005F5561" w:rsidRPr="00B96BA3" w:rsidRDefault="005F5561" w:rsidP="00DF1CB4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13B2B624" w14:textId="77777777" w:rsidR="005F5561" w:rsidRPr="00B96BA3" w:rsidRDefault="00AD6FA4" w:rsidP="00DF1CB4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  <w:r w:rsidRPr="00B96BA3">
              <w:rPr>
                <w:rStyle w:val="Emphasis"/>
                <w:rFonts w:ascii="Times New Roman" w:hAnsi="Times New Roman" w:cs="Times New Roman"/>
              </w:rPr>
              <w:t>W</w:t>
            </w:r>
          </w:p>
        </w:tc>
        <w:tc>
          <w:tcPr>
            <w:tcW w:w="142" w:type="dxa"/>
            <w:vAlign w:val="center"/>
          </w:tcPr>
          <w:p w14:paraId="4A02380D" w14:textId="77777777" w:rsidR="005F5561" w:rsidRPr="00B96BA3" w:rsidRDefault="005F5561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  <w:vAlign w:val="center"/>
          </w:tcPr>
          <w:p w14:paraId="522D34AC" w14:textId="142CE89E" w:rsidR="005F5561" w:rsidRPr="00B96BA3" w:rsidRDefault="007062A4" w:rsidP="00447615">
            <w:pPr>
              <w:pStyle w:val="ContactDetails"/>
              <w:rPr>
                <w:rFonts w:ascii="Times New Roman" w:hAnsi="Times New Roman" w:cs="Times New Roman"/>
                <w:color w:val="C45911" w:themeColor="accent2" w:themeShade="BF"/>
                <w:sz w:val="20"/>
                <w:szCs w:val="20"/>
                <w:u w:val="single"/>
              </w:rPr>
            </w:pPr>
            <w:hyperlink r:id="rId10" w:history="1">
              <w:r w:rsidR="00447615" w:rsidRPr="00B96B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Github.com/beo004</w:t>
              </w:r>
            </w:hyperlink>
          </w:p>
        </w:tc>
      </w:tr>
      <w:tr w:rsidR="00AD0DDD" w:rsidRPr="00B96BA3" w14:paraId="5D66CE02" w14:textId="77777777" w:rsidTr="00B96BA3">
        <w:trPr>
          <w:trHeight w:val="161"/>
        </w:trPr>
        <w:tc>
          <w:tcPr>
            <w:tcW w:w="1088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63D7806D" w14:textId="77777777" w:rsidR="00AD0DDD" w:rsidRPr="00B96BA3" w:rsidRDefault="00AD0DDD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560EA0" w:rsidRPr="00B96BA3" w14:paraId="6816D7AF" w14:textId="77777777" w:rsidTr="00B96BA3">
        <w:trPr>
          <w:trHeight w:val="174"/>
        </w:trPr>
        <w:tc>
          <w:tcPr>
            <w:tcW w:w="703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BF9F898" w14:textId="79233FB3" w:rsidR="00560EA0" w:rsidRPr="00B96BA3" w:rsidRDefault="00447615" w:rsidP="00DF1CB4">
            <w:pPr>
              <w:pStyle w:val="Heading3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Professional Summary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FC2BF34" w14:textId="77777777" w:rsidR="00560EA0" w:rsidRPr="00B96BA3" w:rsidRDefault="00560EA0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7D2DFB83" w14:textId="77777777" w:rsidR="00560EA0" w:rsidRPr="00B96BA3" w:rsidRDefault="00560EA0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560EA0" w:rsidRPr="00B96BA3" w14:paraId="34F02794" w14:textId="77777777" w:rsidTr="00B96BA3">
        <w:trPr>
          <w:trHeight w:val="426"/>
        </w:trPr>
        <w:tc>
          <w:tcPr>
            <w:tcW w:w="703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4F5D4198" w14:textId="77777777" w:rsidR="00560EA0" w:rsidRPr="00B96BA3" w:rsidRDefault="00560EA0" w:rsidP="00DF1CB4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vAlign w:val="bottom"/>
          </w:tcPr>
          <w:p w14:paraId="47AA4912" w14:textId="77777777" w:rsidR="00560EA0" w:rsidRPr="00B96BA3" w:rsidRDefault="00560EA0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6AC2241C" w14:textId="77777777" w:rsidR="00560EA0" w:rsidRPr="00B96BA3" w:rsidRDefault="007062A4" w:rsidP="00DF1CB4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2075571490"/>
                <w:placeholder>
                  <w:docPart w:val="289D1A3F1921457CB32918EDA560BA7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B96BA3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</w:tr>
      <w:tr w:rsidR="00AD6FA4" w:rsidRPr="00B96BA3" w14:paraId="2F70BD99" w14:textId="77777777" w:rsidTr="00B96BA3">
        <w:trPr>
          <w:trHeight w:val="1684"/>
        </w:trPr>
        <w:tc>
          <w:tcPr>
            <w:tcW w:w="7036" w:type="dxa"/>
            <w:gridSpan w:val="12"/>
            <w:tcBorders>
              <w:top w:val="single" w:sz="8" w:space="0" w:color="2C3B57" w:themeColor="text2"/>
            </w:tcBorders>
          </w:tcPr>
          <w:p w14:paraId="6BC93D58" w14:textId="3748E960" w:rsidR="00447615" w:rsidRPr="00B96BA3" w:rsidRDefault="00447615" w:rsidP="00447615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B96BA3">
              <w:rPr>
                <w:rFonts w:ascii="Times New Roman" w:hAnsi="Times New Roman" w:cs="Times New Roman"/>
                <w:sz w:val="28"/>
                <w:szCs w:val="36"/>
              </w:rPr>
              <w:t>Proactive individual that enjoys coding as well as problem solving in order to produce high quality work. I apply determination and attention to detail and willingness to learn new things in order to get this accomplished. I am a quick learner and performance-oriented leader with an organized nature and analytical problem solver to stay up to date with the ever-changing technological industry.</w:t>
            </w:r>
          </w:p>
          <w:p w14:paraId="7C2B37B2" w14:textId="082CBC85" w:rsidR="00AD6FA4" w:rsidRPr="00B96BA3" w:rsidRDefault="00AD6FA4" w:rsidP="00DF1CB4">
            <w:pPr>
              <w:pStyle w:val="Tex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2104AD30" w14:textId="77777777" w:rsidR="00AD6FA4" w:rsidRPr="00B96BA3" w:rsidRDefault="00AD6FA4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4B74D84A" w14:textId="5B2131E9" w:rsidR="00AD6FA4" w:rsidRPr="00B96BA3" w:rsidRDefault="00447615" w:rsidP="00DF1CB4">
            <w:pPr>
              <w:pStyle w:val="Text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Louisiana Tech University</w:t>
            </w:r>
          </w:p>
          <w:p w14:paraId="5C9A5E28" w14:textId="77777777" w:rsidR="00AD6FA4" w:rsidRPr="00B96BA3" w:rsidRDefault="00AD6FA4" w:rsidP="00DF1CB4">
            <w:pPr>
              <w:pStyle w:val="Text"/>
              <w:rPr>
                <w:rFonts w:ascii="Times New Roman" w:hAnsi="Times New Roman" w:cs="Times New Roman"/>
              </w:rPr>
            </w:pPr>
          </w:p>
          <w:p w14:paraId="43A1EA9E" w14:textId="7259F2EB" w:rsidR="00AD6FA4" w:rsidRPr="00B96BA3" w:rsidRDefault="00447615" w:rsidP="00447615">
            <w:pPr>
              <w:pStyle w:val="Text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Ruston, Louisiana</w:t>
            </w:r>
          </w:p>
          <w:p w14:paraId="7FC92877" w14:textId="77777777" w:rsidR="00447615" w:rsidRPr="00B96BA3" w:rsidRDefault="00447615" w:rsidP="00447615">
            <w:pPr>
              <w:pStyle w:val="Text"/>
              <w:rPr>
                <w:rFonts w:ascii="Times New Roman" w:hAnsi="Times New Roman" w:cs="Times New Roman"/>
              </w:rPr>
            </w:pPr>
          </w:p>
          <w:p w14:paraId="35B27C5A" w14:textId="0A43B829" w:rsidR="00AD6FA4" w:rsidRPr="00B96BA3" w:rsidRDefault="00447615" w:rsidP="00DF1CB4">
            <w:pPr>
              <w:pStyle w:val="Text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Major in Psychology</w:t>
            </w:r>
          </w:p>
          <w:p w14:paraId="62FCA6A1" w14:textId="63224A40" w:rsidR="00447615" w:rsidRPr="00B96BA3" w:rsidRDefault="00447615" w:rsidP="00DF1CB4">
            <w:pPr>
              <w:pStyle w:val="Text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Minor in Computer Information Systems</w:t>
            </w:r>
          </w:p>
          <w:p w14:paraId="35875E2E" w14:textId="77777777" w:rsidR="00447615" w:rsidRPr="00B96BA3" w:rsidRDefault="00447615" w:rsidP="00DF1CB4">
            <w:pPr>
              <w:pStyle w:val="Text"/>
              <w:rPr>
                <w:rFonts w:ascii="Times New Roman" w:hAnsi="Times New Roman" w:cs="Times New Roman"/>
              </w:rPr>
            </w:pPr>
          </w:p>
          <w:p w14:paraId="1B595114" w14:textId="77777777" w:rsidR="00AD6FA4" w:rsidRPr="00B96BA3" w:rsidRDefault="007062A4" w:rsidP="00DF1CB4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noProof/>
                  <w:lang w:val="en-AU" w:eastAsia="en-AU"/>
                </w:rPr>
                <w:id w:val="2131589075"/>
                <w:placeholder>
                  <w:docPart w:val="75171D2D538D4221AD47DA9314B5D84F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B96BA3">
                  <w:rPr>
                    <w:rFonts w:ascii="Times New Roman" w:hAnsi="Times New Roman" w:cs="Times New Roman"/>
                    <w:noProof/>
                    <w:lang w:eastAsia="en-AU"/>
                  </w:rPr>
                  <w:t>KEY SKILLS</w:t>
                </w:r>
              </w:sdtContent>
            </w:sdt>
          </w:p>
          <w:p w14:paraId="3083E4A3" w14:textId="5C529160" w:rsidR="00AD6FA4" w:rsidRPr="00B96BA3" w:rsidRDefault="00447615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Task Delegation</w:t>
            </w:r>
          </w:p>
          <w:p w14:paraId="669FFC72" w14:textId="0FC29BB1" w:rsidR="00447615" w:rsidRPr="00B96BA3" w:rsidRDefault="00447615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Team Leadership</w:t>
            </w:r>
          </w:p>
          <w:p w14:paraId="37DB80E9" w14:textId="1BC4F9C4" w:rsidR="00447615" w:rsidRPr="00B96BA3" w:rsidRDefault="00447615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Customer RELATIONS</w:t>
            </w:r>
          </w:p>
          <w:p w14:paraId="3021CD12" w14:textId="4FFF50F7" w:rsidR="00447615" w:rsidRPr="00B96BA3" w:rsidRDefault="00447615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DATA collection AND ANALYSIS</w:t>
            </w:r>
          </w:p>
          <w:p w14:paraId="10D1F5BE" w14:textId="27D1CD20" w:rsidR="00447615" w:rsidRPr="00B96BA3" w:rsidRDefault="00447615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NEGOTIATIONS</w:t>
            </w:r>
          </w:p>
          <w:p w14:paraId="36B718C5" w14:textId="26BECBDD" w:rsidR="00447615" w:rsidRPr="00B96BA3" w:rsidRDefault="00447615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MICROSOFT WORD</w:t>
            </w:r>
          </w:p>
          <w:p w14:paraId="009FA9A4" w14:textId="11BDB9D1" w:rsidR="00447615" w:rsidRPr="00B96BA3" w:rsidRDefault="00B96BA3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MICROSOFT POWERPOINT</w:t>
            </w:r>
          </w:p>
          <w:p w14:paraId="368E3A1A" w14:textId="7D68F6A3" w:rsidR="00B96BA3" w:rsidRPr="00B96BA3" w:rsidRDefault="00B96BA3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MICROSOFT eXCEL</w:t>
            </w:r>
          </w:p>
          <w:p w14:paraId="3ECABA55" w14:textId="46395F4F" w:rsidR="00B96BA3" w:rsidRPr="00B96BA3" w:rsidRDefault="00B96BA3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MICROSOFT SQL SERVER</w:t>
            </w:r>
          </w:p>
          <w:p w14:paraId="220A3437" w14:textId="389BE76A" w:rsidR="00B96BA3" w:rsidRPr="00B96BA3" w:rsidRDefault="00B96BA3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MICROSOFT PROJECT</w:t>
            </w:r>
          </w:p>
          <w:p w14:paraId="5009AB9E" w14:textId="49D22969" w:rsidR="00B96BA3" w:rsidRPr="00B96BA3" w:rsidRDefault="00B96BA3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VISUAL STUDION(VB.NET, CODE)</w:t>
            </w:r>
          </w:p>
          <w:p w14:paraId="1E8B8361" w14:textId="095EDC28" w:rsidR="00B96BA3" w:rsidRPr="00B96BA3" w:rsidRDefault="00B96BA3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MYSQL</w:t>
            </w:r>
          </w:p>
          <w:p w14:paraId="1730AF78" w14:textId="1A68F291" w:rsidR="00B96BA3" w:rsidRPr="00B96BA3" w:rsidRDefault="00B96BA3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JAVASCRIPT</w:t>
            </w:r>
          </w:p>
          <w:p w14:paraId="472E5FCB" w14:textId="7640DD90" w:rsidR="00B96BA3" w:rsidRPr="00B96BA3" w:rsidRDefault="00B96BA3" w:rsidP="00447615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HTML</w:t>
            </w:r>
          </w:p>
          <w:p w14:paraId="1BDAAECD" w14:textId="46A93DB2" w:rsidR="00AD6FA4" w:rsidRPr="00B96BA3" w:rsidRDefault="00B96BA3" w:rsidP="00B96BA3">
            <w:pPr>
              <w:pStyle w:val="ListParagraph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CSS</w:t>
            </w:r>
          </w:p>
        </w:tc>
      </w:tr>
      <w:tr w:rsidR="00AD6FA4" w:rsidRPr="00B96BA3" w14:paraId="3A27BA3F" w14:textId="77777777" w:rsidTr="00B96BA3">
        <w:trPr>
          <w:trHeight w:val="567"/>
        </w:trPr>
        <w:tc>
          <w:tcPr>
            <w:tcW w:w="703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326693B" w14:textId="77777777" w:rsidR="00AD6FA4" w:rsidRPr="00B96BA3" w:rsidRDefault="007062A4" w:rsidP="00DF1CB4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13675065"/>
                <w:placeholder>
                  <w:docPart w:val="BE9E5F23A8EB4CF89EFD8EBEB85ECE6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B96BA3">
                  <w:rPr>
                    <w:rFonts w:ascii="Times New Roman" w:hAnsi="Times New Roman" w:cs="Times New Roman"/>
                  </w:rPr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39FBD52" w14:textId="77777777" w:rsidR="00AD6FA4" w:rsidRPr="00B96BA3" w:rsidRDefault="00AD6FA4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622ED82A" w14:textId="77777777" w:rsidR="00AD6FA4" w:rsidRPr="00B96BA3" w:rsidRDefault="00AD6FA4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AD6FA4" w:rsidRPr="00B96BA3" w14:paraId="0797A39F" w14:textId="77777777" w:rsidTr="00B96BA3">
        <w:trPr>
          <w:trHeight w:val="567"/>
        </w:trPr>
        <w:tc>
          <w:tcPr>
            <w:tcW w:w="7036" w:type="dxa"/>
            <w:gridSpan w:val="12"/>
            <w:tcBorders>
              <w:top w:val="single" w:sz="8" w:space="0" w:color="2C3B57" w:themeColor="text2"/>
            </w:tcBorders>
          </w:tcPr>
          <w:p w14:paraId="2120C773" w14:textId="30439616" w:rsidR="00AD6FA4" w:rsidRPr="00B96BA3" w:rsidRDefault="00447615" w:rsidP="00DF1CB4">
            <w:pPr>
              <w:pStyle w:val="Dates"/>
              <w:rPr>
                <w:rFonts w:ascii="Times New Roman" w:hAnsi="Times New Roman" w:cs="Times New Roman"/>
                <w:b w:val="0"/>
                <w:bCs/>
                <w:sz w:val="24"/>
              </w:rPr>
            </w:pPr>
            <w:r w:rsidRPr="00B96BA3">
              <w:rPr>
                <w:rFonts w:ascii="Times New Roman" w:hAnsi="Times New Roman" w:cs="Times New Roman"/>
                <w:b w:val="0"/>
                <w:bCs/>
                <w:sz w:val="24"/>
              </w:rPr>
              <w:t>May 2016 – April 2020</w:t>
            </w:r>
          </w:p>
          <w:p w14:paraId="019041FA" w14:textId="2E316A6C" w:rsidR="00AD6FA4" w:rsidRPr="00B96BA3" w:rsidRDefault="00447615" w:rsidP="00DF1CB4">
            <w:pPr>
              <w:pStyle w:val="Text"/>
              <w:rPr>
                <w:rFonts w:ascii="Times New Roman" w:hAnsi="Times New Roman" w:cs="Times New Roman"/>
                <w:bCs/>
                <w:sz w:val="24"/>
              </w:rPr>
            </w:pPr>
            <w:r w:rsidRPr="00B96BA3">
              <w:rPr>
                <w:rFonts w:ascii="Times New Roman" w:hAnsi="Times New Roman" w:cs="Times New Roman"/>
                <w:bCs/>
                <w:sz w:val="24"/>
              </w:rPr>
              <w:t>Manager Trainee, Rack Room Shoes</w:t>
            </w:r>
          </w:p>
          <w:p w14:paraId="163FB3F8" w14:textId="77777777" w:rsidR="00AD6FA4" w:rsidRPr="00B96BA3" w:rsidRDefault="00AD6FA4" w:rsidP="00DF1CB4">
            <w:pPr>
              <w:pStyle w:val="Dates"/>
              <w:rPr>
                <w:rFonts w:ascii="Times New Roman" w:hAnsi="Times New Roman" w:cs="Times New Roman"/>
                <w:b w:val="0"/>
                <w:bCs/>
                <w:sz w:val="24"/>
              </w:rPr>
            </w:pPr>
          </w:p>
          <w:p w14:paraId="12247964" w14:textId="6F5845F1" w:rsidR="00447615" w:rsidRPr="00B96BA3" w:rsidRDefault="00447615" w:rsidP="004476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B96BA3">
              <w:rPr>
                <w:rFonts w:ascii="Times New Roman" w:hAnsi="Times New Roman" w:cs="Times New Roman"/>
                <w:bCs/>
                <w:sz w:val="24"/>
              </w:rPr>
              <w:t>Organize the store as needed and manage sales associates throughout our workday.</w:t>
            </w:r>
          </w:p>
          <w:p w14:paraId="05542BAE" w14:textId="7EF4DE20" w:rsidR="00447615" w:rsidRPr="00B96BA3" w:rsidRDefault="00447615" w:rsidP="004476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B96BA3">
              <w:rPr>
                <w:rFonts w:ascii="Times New Roman" w:hAnsi="Times New Roman" w:cs="Times New Roman"/>
                <w:bCs/>
                <w:sz w:val="24"/>
              </w:rPr>
              <w:t xml:space="preserve">Have and use organizational skills throughout the day in the store to ensure that the operations of the store run smoothly. </w:t>
            </w:r>
          </w:p>
          <w:p w14:paraId="7D535A80" w14:textId="77777777" w:rsidR="00447615" w:rsidRPr="00B96BA3" w:rsidRDefault="00447615" w:rsidP="004476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B96BA3">
              <w:rPr>
                <w:rFonts w:ascii="Times New Roman" w:hAnsi="Times New Roman" w:cs="Times New Roman"/>
                <w:bCs/>
                <w:sz w:val="24"/>
              </w:rPr>
              <w:t>Use critical thinking skills managing sales associates as well as any needs that arise with customers in order for them to have a great experience when shopping at the store.</w:t>
            </w:r>
          </w:p>
          <w:p w14:paraId="538FFF8D" w14:textId="17E673CB" w:rsidR="00447615" w:rsidRPr="00B96BA3" w:rsidRDefault="00447615" w:rsidP="004476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B96BA3">
              <w:rPr>
                <w:rFonts w:ascii="Times New Roman" w:hAnsi="Times New Roman" w:cs="Times New Roman"/>
                <w:bCs/>
                <w:sz w:val="24"/>
              </w:rPr>
              <w:t xml:space="preserve">As </w:t>
            </w:r>
            <w:r w:rsidR="00B96BA3" w:rsidRPr="00B96BA3">
              <w:rPr>
                <w:rFonts w:ascii="Times New Roman" w:hAnsi="Times New Roman" w:cs="Times New Roman"/>
                <w:bCs/>
                <w:sz w:val="24"/>
              </w:rPr>
              <w:t>An</w:t>
            </w:r>
            <w:r w:rsidRPr="00B96BA3">
              <w:rPr>
                <w:rFonts w:ascii="Times New Roman" w:hAnsi="Times New Roman" w:cs="Times New Roman"/>
                <w:bCs/>
                <w:sz w:val="24"/>
              </w:rPr>
              <w:t xml:space="preserve"> opening and closing manager, you are responsible for setting up and verifying deposits from the daily sales and taking the deposit to the bank. </w:t>
            </w:r>
          </w:p>
          <w:p w14:paraId="13A2F295" w14:textId="01C3E760" w:rsidR="00447615" w:rsidRPr="00B96BA3" w:rsidRDefault="00447615" w:rsidP="004476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B96BA3">
              <w:rPr>
                <w:rFonts w:ascii="Times New Roman" w:hAnsi="Times New Roman" w:cs="Times New Roman"/>
                <w:bCs/>
                <w:sz w:val="24"/>
              </w:rPr>
              <w:lastRenderedPageBreak/>
              <w:t xml:space="preserve">Have to be aware and adjust the work schedules to ensure the store is properly staffed as needed. </w:t>
            </w:r>
          </w:p>
          <w:p w14:paraId="32D6FAB9" w14:textId="29CC2E05" w:rsidR="00AD6FA4" w:rsidRPr="00B96BA3" w:rsidRDefault="00AD6FA4" w:rsidP="00DF1CB4">
            <w:pPr>
              <w:pStyle w:val="Text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C5D46C6" w14:textId="77777777" w:rsidR="00AD6FA4" w:rsidRPr="00B96BA3" w:rsidRDefault="00AD6FA4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1710348" w14:textId="77777777" w:rsidR="00AD6FA4" w:rsidRPr="00B96BA3" w:rsidRDefault="00AD6FA4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447615" w:rsidRPr="00B96BA3" w14:paraId="12CA16C2" w14:textId="77777777" w:rsidTr="00B96BA3">
        <w:trPr>
          <w:trHeight w:val="567"/>
        </w:trPr>
        <w:tc>
          <w:tcPr>
            <w:tcW w:w="703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6CC2A8" w14:textId="07050661" w:rsidR="00447615" w:rsidRPr="00B96BA3" w:rsidRDefault="00B96BA3" w:rsidP="00447615">
            <w:pPr>
              <w:pStyle w:val="Heading3"/>
              <w:ind w:left="0"/>
              <w:rPr>
                <w:rFonts w:ascii="Times New Roman" w:hAnsi="Times New Roman" w:cs="Times New Roman"/>
              </w:rPr>
            </w:pPr>
            <w:r w:rsidRPr="00B96BA3">
              <w:rPr>
                <w:rFonts w:ascii="Times New Roman" w:hAnsi="Times New Roman" w:cs="Times New Roman"/>
              </w:rPr>
              <w:t>aDDITIONAL iNFORMATION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A749433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5665B52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447615" w:rsidRPr="00B96BA3" w14:paraId="6CB055BE" w14:textId="77777777" w:rsidTr="00B96BA3">
        <w:trPr>
          <w:trHeight w:val="567"/>
        </w:trPr>
        <w:tc>
          <w:tcPr>
            <w:tcW w:w="7036" w:type="dxa"/>
            <w:gridSpan w:val="12"/>
            <w:tcBorders>
              <w:top w:val="single" w:sz="8" w:space="0" w:color="2C3B57" w:themeColor="text2"/>
            </w:tcBorders>
          </w:tcPr>
          <w:p w14:paraId="4DED3A8A" w14:textId="2019C70F" w:rsidR="00B96BA3" w:rsidRPr="00B96BA3" w:rsidRDefault="00B96BA3" w:rsidP="00B96BA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96BA3">
              <w:rPr>
                <w:rFonts w:ascii="Times New Roman" w:hAnsi="Times New Roman" w:cs="Times New Roman"/>
                <w:sz w:val="24"/>
                <w:szCs w:val="32"/>
              </w:rPr>
              <w:t xml:space="preserve">I enjoy coding and learning new things about coding. Mid way through my college career I showed a great interest in computers. I began learning anything and everything that I could about computers and ended up pursing a path in </w:t>
            </w:r>
            <w:r w:rsidR="00A64C76">
              <w:rPr>
                <w:rFonts w:ascii="Times New Roman" w:hAnsi="Times New Roman" w:cs="Times New Roman"/>
                <w:sz w:val="24"/>
                <w:szCs w:val="32"/>
              </w:rPr>
              <w:t>C</w:t>
            </w:r>
            <w:r w:rsidRPr="00B96BA3">
              <w:rPr>
                <w:rFonts w:ascii="Times New Roman" w:hAnsi="Times New Roman" w:cs="Times New Roman"/>
                <w:sz w:val="24"/>
                <w:szCs w:val="32"/>
              </w:rPr>
              <w:t xml:space="preserve">omputer </w:t>
            </w:r>
            <w:r w:rsidR="00A64C76">
              <w:rPr>
                <w:rFonts w:ascii="Times New Roman" w:hAnsi="Times New Roman" w:cs="Times New Roman"/>
                <w:sz w:val="24"/>
                <w:szCs w:val="32"/>
              </w:rPr>
              <w:t>I</w:t>
            </w:r>
            <w:r w:rsidRPr="00B96BA3">
              <w:rPr>
                <w:rFonts w:ascii="Times New Roman" w:hAnsi="Times New Roman" w:cs="Times New Roman"/>
                <w:sz w:val="24"/>
                <w:szCs w:val="32"/>
              </w:rPr>
              <w:t xml:space="preserve">nformation </w:t>
            </w:r>
            <w:r w:rsidR="00A64C76"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B96BA3">
              <w:rPr>
                <w:rFonts w:ascii="Times New Roman" w:hAnsi="Times New Roman" w:cs="Times New Roman"/>
                <w:sz w:val="24"/>
                <w:szCs w:val="32"/>
              </w:rPr>
              <w:t xml:space="preserve">ystems(CIS). I have built several computers on my own at this time. </w:t>
            </w:r>
          </w:p>
          <w:p w14:paraId="6DD7CC44" w14:textId="58C162EE" w:rsidR="00447615" w:rsidRPr="00B96BA3" w:rsidRDefault="00447615" w:rsidP="00DF1CB4">
            <w:pPr>
              <w:pStyle w:val="Tex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AC44AF6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77C7564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447615" w:rsidRPr="00B96BA3" w14:paraId="429433AF" w14:textId="77777777" w:rsidTr="00B96BA3">
        <w:trPr>
          <w:trHeight w:val="624"/>
        </w:trPr>
        <w:tc>
          <w:tcPr>
            <w:tcW w:w="703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3D640C0" w14:textId="552FBAC4" w:rsidR="00447615" w:rsidRPr="00B96BA3" w:rsidRDefault="007062A4" w:rsidP="00DF1CB4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75349400"/>
                <w:placeholder>
                  <w:docPart w:val="7D0DAE82A93748779166DE81493133DB"/>
                </w:placeholder>
                <w:temporary/>
                <w:showingPlcHdr/>
                <w15:appearance w15:val="hidden"/>
              </w:sdtPr>
              <w:sdtEndPr/>
              <w:sdtContent>
                <w:r w:rsidR="00447615" w:rsidRPr="00B96BA3">
                  <w:rPr>
                    <w:rFonts w:ascii="Times New Roman" w:hAnsi="Times New Roman" w:cs="Times New Roman"/>
                  </w:rPr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D7EE0CB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7827375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447615" w:rsidRPr="00B96BA3" w14:paraId="47D2F807" w14:textId="77777777" w:rsidTr="00B96BA3">
        <w:trPr>
          <w:trHeight w:val="624"/>
        </w:trPr>
        <w:tc>
          <w:tcPr>
            <w:tcW w:w="7036" w:type="dxa"/>
            <w:gridSpan w:val="12"/>
            <w:tcBorders>
              <w:top w:val="single" w:sz="8" w:space="0" w:color="2C3B57" w:themeColor="text2"/>
            </w:tcBorders>
          </w:tcPr>
          <w:p w14:paraId="00E79C98" w14:textId="23514653" w:rsidR="00447615" w:rsidRDefault="00B96BA3" w:rsidP="00DF1CB4">
            <w:pPr>
              <w:pStyle w:val="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Wayne Rash - (318)230-0012</w:t>
            </w:r>
          </w:p>
          <w:p w14:paraId="72CDB87A" w14:textId="77777777" w:rsidR="00B96BA3" w:rsidRDefault="00B96BA3" w:rsidP="00DF1CB4">
            <w:pPr>
              <w:pStyle w:val="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Store Manager – Rack Room Shoes </w:t>
            </w:r>
          </w:p>
          <w:p w14:paraId="75F4CBBB" w14:textId="749519DB" w:rsidR="00B96BA3" w:rsidRPr="00A64C76" w:rsidRDefault="00B96BA3" w:rsidP="00DF1CB4">
            <w:pPr>
              <w:pStyle w:val="Text"/>
              <w:rPr>
                <w:rFonts w:ascii="Times New Roman" w:hAnsi="Times New Roman" w:cs="Times New Roman"/>
                <w:lang w:val="fr-FR"/>
              </w:rPr>
            </w:pPr>
            <w:r w:rsidRPr="00A64C76">
              <w:rPr>
                <w:rFonts w:ascii="Times New Roman" w:hAnsi="Times New Roman" w:cs="Times New Roman"/>
                <w:lang w:val="fr-FR"/>
              </w:rPr>
              <w:t>Bossier City, LA</w:t>
            </w:r>
          </w:p>
          <w:p w14:paraId="64639669" w14:textId="77777777" w:rsidR="00B96BA3" w:rsidRPr="00A64C76" w:rsidRDefault="00B96BA3" w:rsidP="00DF1CB4">
            <w:pPr>
              <w:pStyle w:val="Text"/>
              <w:rPr>
                <w:rFonts w:ascii="Times New Roman" w:hAnsi="Times New Roman" w:cs="Times New Roman"/>
                <w:lang w:val="fr-FR"/>
              </w:rPr>
            </w:pPr>
            <w:r w:rsidRPr="00A64C76">
              <w:rPr>
                <w:rFonts w:ascii="Times New Roman" w:hAnsi="Times New Roman" w:cs="Times New Roman"/>
                <w:lang w:val="fr-FR"/>
              </w:rPr>
              <w:t>Lisa Boyler – (318)573-5418</w:t>
            </w:r>
          </w:p>
          <w:p w14:paraId="5AAE3E10" w14:textId="77777777" w:rsidR="00B96BA3" w:rsidRDefault="00B96BA3" w:rsidP="00DF1CB4">
            <w:pPr>
              <w:pStyle w:val="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Assistant Store Manager – Rack Room Shoes </w:t>
            </w:r>
          </w:p>
          <w:p w14:paraId="77E3128E" w14:textId="103FB8D4" w:rsidR="00B96BA3" w:rsidRPr="00B96BA3" w:rsidRDefault="00B96BA3" w:rsidP="00DF1CB4">
            <w:pPr>
              <w:pStyle w:val="Text"/>
              <w:rPr>
                <w:rFonts w:ascii="Times New Roman" w:hAnsi="Times New Roman" w:cs="Times New Roman"/>
                <w:lang w:val="fr-FR"/>
              </w:rPr>
            </w:pPr>
            <w:r w:rsidRPr="00B96BA3">
              <w:rPr>
                <w:rFonts w:ascii="Times New Roman" w:hAnsi="Times New Roman" w:cs="Times New Roman"/>
                <w:lang w:val="fr-FR"/>
              </w:rPr>
              <w:t>Bossier City,</w:t>
            </w:r>
            <w:r>
              <w:rPr>
                <w:rFonts w:ascii="Times New Roman" w:hAnsi="Times New Roman" w:cs="Times New Roman"/>
                <w:lang w:val="fr-FR"/>
              </w:rPr>
              <w:t xml:space="preserve"> LA</w:t>
            </w:r>
          </w:p>
          <w:p w14:paraId="21A80FE1" w14:textId="77777777" w:rsidR="00B96BA3" w:rsidRPr="00B96BA3" w:rsidRDefault="00B96BA3" w:rsidP="00DF1CB4">
            <w:pPr>
              <w:pStyle w:val="Text"/>
              <w:rPr>
                <w:rFonts w:ascii="Times New Roman" w:hAnsi="Times New Roman" w:cs="Times New Roman"/>
                <w:lang w:val="fr-FR"/>
              </w:rPr>
            </w:pPr>
            <w:r w:rsidRPr="00B96BA3">
              <w:rPr>
                <w:rFonts w:ascii="Times New Roman" w:hAnsi="Times New Roman" w:cs="Times New Roman"/>
                <w:lang w:val="fr-FR"/>
              </w:rPr>
              <w:t>Donna Piquiet – (318)450-8339</w:t>
            </w:r>
          </w:p>
          <w:p w14:paraId="45A18991" w14:textId="77777777" w:rsidR="00B96BA3" w:rsidRDefault="00B96BA3" w:rsidP="00DF1CB4">
            <w:pPr>
              <w:pStyle w:val="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Manager – Rack Room Shoes</w:t>
            </w:r>
          </w:p>
          <w:p w14:paraId="014C0FE2" w14:textId="4B35D619" w:rsidR="00B96BA3" w:rsidRPr="00B96BA3" w:rsidRDefault="00B96BA3" w:rsidP="00DF1CB4">
            <w:pPr>
              <w:pStyle w:val="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Ruston, LA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E0A064D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1A09077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447615" w:rsidRPr="00B96BA3" w14:paraId="5467B5B5" w14:textId="77777777" w:rsidTr="00B96BA3">
        <w:trPr>
          <w:trHeight w:val="567"/>
        </w:trPr>
        <w:tc>
          <w:tcPr>
            <w:tcW w:w="7036" w:type="dxa"/>
            <w:gridSpan w:val="12"/>
            <w:tcBorders>
              <w:bottom w:val="single" w:sz="36" w:space="0" w:color="CADEE5" w:themeColor="background2"/>
            </w:tcBorders>
          </w:tcPr>
          <w:p w14:paraId="0381F35F" w14:textId="6C45A61E" w:rsidR="00447615" w:rsidRPr="00B96BA3" w:rsidRDefault="00447615" w:rsidP="00DF1CB4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B623A49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262D3E4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447615" w:rsidRPr="00B96BA3" w14:paraId="0D664DF4" w14:textId="77777777" w:rsidTr="00B96BA3">
        <w:trPr>
          <w:trHeight w:val="797"/>
        </w:trPr>
        <w:tc>
          <w:tcPr>
            <w:tcW w:w="7036" w:type="dxa"/>
            <w:gridSpan w:val="12"/>
            <w:tcBorders>
              <w:bottom w:val="single" w:sz="36" w:space="0" w:color="CADEE5" w:themeColor="background2"/>
            </w:tcBorders>
          </w:tcPr>
          <w:p w14:paraId="29B2BF8A" w14:textId="5B1673EB" w:rsidR="00447615" w:rsidRPr="00B96BA3" w:rsidRDefault="00447615" w:rsidP="00DF1CB4">
            <w:pPr>
              <w:pStyle w:val="Tex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96AE25B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47A9301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</w:tr>
      <w:tr w:rsidR="00447615" w:rsidRPr="00B96BA3" w14:paraId="4E87938C" w14:textId="77777777" w:rsidTr="00B96BA3">
        <w:trPr>
          <w:trHeight w:val="482"/>
        </w:trPr>
        <w:tc>
          <w:tcPr>
            <w:tcW w:w="10880" w:type="dxa"/>
            <w:gridSpan w:val="19"/>
            <w:tcBorders>
              <w:bottom w:val="single" w:sz="36" w:space="0" w:color="CADEE5" w:themeColor="background2"/>
            </w:tcBorders>
          </w:tcPr>
          <w:p w14:paraId="28C95326" w14:textId="77777777" w:rsidR="00447615" w:rsidRPr="00B96BA3" w:rsidRDefault="00447615" w:rsidP="00DF1CB4">
            <w:pPr>
              <w:rPr>
                <w:rFonts w:ascii="Times New Roman" w:hAnsi="Times New Roman" w:cs="Times New Roman"/>
              </w:rPr>
            </w:pPr>
          </w:p>
        </w:tc>
      </w:tr>
    </w:tbl>
    <w:p w14:paraId="42344B49" w14:textId="77777777" w:rsidR="00AB03FA" w:rsidRPr="00B96BA3" w:rsidRDefault="00AB03FA" w:rsidP="00DF1CB4">
      <w:pPr>
        <w:rPr>
          <w:rFonts w:ascii="Times New Roman" w:hAnsi="Times New Roman" w:cs="Times New Roman"/>
        </w:rPr>
      </w:pPr>
    </w:p>
    <w:sectPr w:rsidR="00AB03FA" w:rsidRPr="00B96BA3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0E515" w14:textId="77777777" w:rsidR="007062A4" w:rsidRDefault="007062A4" w:rsidP="00DF1CB4">
      <w:r>
        <w:separator/>
      </w:r>
    </w:p>
  </w:endnote>
  <w:endnote w:type="continuationSeparator" w:id="0">
    <w:p w14:paraId="4F0C298D" w14:textId="77777777" w:rsidR="007062A4" w:rsidRDefault="007062A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D7E29" w14:textId="77777777" w:rsidR="007062A4" w:rsidRDefault="007062A4" w:rsidP="00DF1CB4">
      <w:r>
        <w:separator/>
      </w:r>
    </w:p>
  </w:footnote>
  <w:footnote w:type="continuationSeparator" w:id="0">
    <w:p w14:paraId="668DB4C2" w14:textId="77777777" w:rsidR="007062A4" w:rsidRDefault="007062A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B3070"/>
    <w:multiLevelType w:val="hybridMultilevel"/>
    <w:tmpl w:val="0508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15"/>
    <w:rsid w:val="002B73E2"/>
    <w:rsid w:val="002D3AB8"/>
    <w:rsid w:val="00413477"/>
    <w:rsid w:val="00447615"/>
    <w:rsid w:val="004A586E"/>
    <w:rsid w:val="00560EA0"/>
    <w:rsid w:val="005E09DE"/>
    <w:rsid w:val="005F5561"/>
    <w:rsid w:val="00680892"/>
    <w:rsid w:val="006C60E6"/>
    <w:rsid w:val="007062A4"/>
    <w:rsid w:val="009835F5"/>
    <w:rsid w:val="00A520FA"/>
    <w:rsid w:val="00A64C76"/>
    <w:rsid w:val="00AB03FA"/>
    <w:rsid w:val="00AD0DDD"/>
    <w:rsid w:val="00AD6FA4"/>
    <w:rsid w:val="00B96BA3"/>
    <w:rsid w:val="00D06709"/>
    <w:rsid w:val="00D74C88"/>
    <w:rsid w:val="00DF1CB4"/>
    <w:rsid w:val="00E14266"/>
    <w:rsid w:val="00EC135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85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unhideWhenUsed/>
    <w:rsid w:val="00447615"/>
    <w:rPr>
      <w:color w:val="C45911" w:themeColor="accent2" w:themeShade="BF"/>
      <w:u w:val="single"/>
    </w:rPr>
  </w:style>
  <w:style w:type="paragraph" w:customStyle="1" w:styleId="ContactDetails">
    <w:name w:val="Contact Details"/>
    <w:basedOn w:val="Normal"/>
    <w:qFormat/>
    <w:rsid w:val="00447615"/>
    <w:pPr>
      <w:spacing w:after="200"/>
      <w:contextualSpacing/>
    </w:pPr>
    <w:rPr>
      <w:rFonts w:eastAsiaTheme="minorEastAsia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beo00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%20Ortiz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9D1A3F1921457CB32918EDA560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0386-BA16-440A-808F-BDB313E25E05}"/>
      </w:docPartPr>
      <w:docPartBody>
        <w:p w:rsidR="001F30D7" w:rsidRDefault="00B3145B">
          <w:pPr>
            <w:pStyle w:val="289D1A3F1921457CB32918EDA560BA76"/>
          </w:pPr>
          <w:r w:rsidRPr="00AD0DDD">
            <w:t>Education</w:t>
          </w:r>
        </w:p>
      </w:docPartBody>
    </w:docPart>
    <w:docPart>
      <w:docPartPr>
        <w:name w:val="75171D2D538D4221AD47DA9314B5D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0626C-D21F-4A94-A904-B55F0946343D}"/>
      </w:docPartPr>
      <w:docPartBody>
        <w:p w:rsidR="001F30D7" w:rsidRDefault="00B3145B">
          <w:pPr>
            <w:pStyle w:val="75171D2D538D4221AD47DA9314B5D84F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BE9E5F23A8EB4CF89EFD8EBEB85EC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0A6A-27F0-46F1-B6FB-4D456B4F4938}"/>
      </w:docPartPr>
      <w:docPartBody>
        <w:p w:rsidR="001F30D7" w:rsidRDefault="00B3145B">
          <w:pPr>
            <w:pStyle w:val="BE9E5F23A8EB4CF89EFD8EBEB85ECE68"/>
          </w:pPr>
          <w:r w:rsidRPr="00560EA0">
            <w:t>Experience</w:t>
          </w:r>
        </w:p>
      </w:docPartBody>
    </w:docPart>
    <w:docPart>
      <w:docPartPr>
        <w:name w:val="7D0DAE82A93748779166DE8149313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ABC57-D64F-4E23-B97E-785E4C0B6CD3}"/>
      </w:docPartPr>
      <w:docPartBody>
        <w:p w:rsidR="001F30D7" w:rsidRDefault="00F32F52" w:rsidP="00F32F52">
          <w:pPr>
            <w:pStyle w:val="7D0DAE82A93748779166DE81493133DB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52"/>
    <w:rsid w:val="001F30D7"/>
    <w:rsid w:val="00A22496"/>
    <w:rsid w:val="00B3145B"/>
    <w:rsid w:val="00F3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93E6F2E82D430ABE228D808DD07433">
    <w:name w:val="6593E6F2E82D430ABE228D808DD07433"/>
  </w:style>
  <w:style w:type="paragraph" w:customStyle="1" w:styleId="B38479E7EE6C4C45A90A67E7A75A7C08">
    <w:name w:val="B38479E7EE6C4C45A90A67E7A75A7C08"/>
  </w:style>
  <w:style w:type="paragraph" w:customStyle="1" w:styleId="2524AF066C9841AD84A35D819C2EE880">
    <w:name w:val="2524AF066C9841AD84A35D819C2EE880"/>
  </w:style>
  <w:style w:type="paragraph" w:customStyle="1" w:styleId="4111696BB7924C52BD76E9A9CA458E87">
    <w:name w:val="4111696BB7924C52BD76E9A9CA458E87"/>
  </w:style>
  <w:style w:type="paragraph" w:customStyle="1" w:styleId="53232AA9EFA64B319884CB047D1E2692">
    <w:name w:val="53232AA9EFA64B319884CB047D1E2692"/>
  </w:style>
  <w:style w:type="paragraph" w:customStyle="1" w:styleId="79908317E7D942608F7648FCD529E75B">
    <w:name w:val="79908317E7D942608F7648FCD529E75B"/>
  </w:style>
  <w:style w:type="paragraph" w:customStyle="1" w:styleId="2F9AE6B70F7E41B08DCB8B6D4D140F84">
    <w:name w:val="2F9AE6B70F7E41B08DCB8B6D4D140F84"/>
  </w:style>
  <w:style w:type="paragraph" w:customStyle="1" w:styleId="289D1A3F1921457CB32918EDA560BA76">
    <w:name w:val="289D1A3F1921457CB32918EDA560BA76"/>
  </w:style>
  <w:style w:type="paragraph" w:customStyle="1" w:styleId="5B7A93131237461D912E8CC2FCA4D5FE">
    <w:name w:val="5B7A93131237461D912E8CC2FCA4D5FE"/>
  </w:style>
  <w:style w:type="paragraph" w:customStyle="1" w:styleId="7AB76FFAC1A240689790023D4316401D">
    <w:name w:val="7AB76FFAC1A240689790023D4316401D"/>
  </w:style>
  <w:style w:type="paragraph" w:customStyle="1" w:styleId="212641BBE4C64AD1BCEEA1AEF0D5363B">
    <w:name w:val="212641BBE4C64AD1BCEEA1AEF0D5363B"/>
  </w:style>
  <w:style w:type="paragraph" w:customStyle="1" w:styleId="CC68779EC3B74253AB7859E0FA38D7B6">
    <w:name w:val="CC68779EC3B74253AB7859E0FA38D7B6"/>
  </w:style>
  <w:style w:type="paragraph" w:customStyle="1" w:styleId="8AF535199A56400F81EC79AA5335AEF1">
    <w:name w:val="8AF535199A56400F81EC79AA5335AEF1"/>
  </w:style>
  <w:style w:type="paragraph" w:customStyle="1" w:styleId="75171D2D538D4221AD47DA9314B5D84F">
    <w:name w:val="75171D2D538D4221AD47DA9314B5D84F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9C5A2A97D929406CA0ACA1FAD033A9B9">
    <w:name w:val="9C5A2A97D929406CA0ACA1FAD033A9B9"/>
  </w:style>
  <w:style w:type="paragraph" w:customStyle="1" w:styleId="41BD07A8744145B38E1F77754893A49D">
    <w:name w:val="41BD07A8744145B38E1F77754893A49D"/>
  </w:style>
  <w:style w:type="paragraph" w:customStyle="1" w:styleId="30D307F3AE61434682BC664AA27C4CB6">
    <w:name w:val="30D307F3AE61434682BC664AA27C4CB6"/>
  </w:style>
  <w:style w:type="paragraph" w:customStyle="1" w:styleId="BE9E5F23A8EB4CF89EFD8EBEB85ECE68">
    <w:name w:val="BE9E5F23A8EB4CF89EFD8EBEB85ECE68"/>
  </w:style>
  <w:style w:type="paragraph" w:customStyle="1" w:styleId="1FC2F7872B2F41D1AA907193E227D546">
    <w:name w:val="1FC2F7872B2F41D1AA907193E227D546"/>
  </w:style>
  <w:style w:type="paragraph" w:customStyle="1" w:styleId="B09C197AEDD54B738FB08811405C4366">
    <w:name w:val="B09C197AEDD54B738FB08811405C4366"/>
  </w:style>
  <w:style w:type="paragraph" w:customStyle="1" w:styleId="41A9DAC292C14BF58FF12DE9BEA5B0B3">
    <w:name w:val="41A9DAC292C14BF58FF12DE9BEA5B0B3"/>
  </w:style>
  <w:style w:type="paragraph" w:customStyle="1" w:styleId="F4F0513A867E4580B0AF2E420A65AFBE">
    <w:name w:val="F4F0513A867E4580B0AF2E420A65AFBE"/>
  </w:style>
  <w:style w:type="paragraph" w:customStyle="1" w:styleId="9BE3DE0A6B894EC999B2C37C050AE886">
    <w:name w:val="9BE3DE0A6B894EC999B2C37C050AE886"/>
  </w:style>
  <w:style w:type="paragraph" w:customStyle="1" w:styleId="D8ED6C7BB3324D97A1BA4718A1BB4DF0">
    <w:name w:val="D8ED6C7BB3324D97A1BA4718A1BB4DF0"/>
  </w:style>
  <w:style w:type="paragraph" w:customStyle="1" w:styleId="0ED7DA34D711473F9CCC9D6806581506">
    <w:name w:val="0ED7DA34D711473F9CCC9D6806581506"/>
  </w:style>
  <w:style w:type="paragraph" w:customStyle="1" w:styleId="8B1118CF0EBA4258AA6C75075C51C02D">
    <w:name w:val="8B1118CF0EBA4258AA6C75075C51C02D"/>
  </w:style>
  <w:style w:type="paragraph" w:customStyle="1" w:styleId="Text">
    <w:name w:val="Text"/>
    <w:basedOn w:val="Normal"/>
    <w:uiPriority w:val="3"/>
    <w:qFormat/>
    <w:rsid w:val="00F32F52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8DD17902EDE745E8A2A09BDEAB213442">
    <w:name w:val="8DD17902EDE745E8A2A09BDEAB213442"/>
  </w:style>
  <w:style w:type="paragraph" w:customStyle="1" w:styleId="DBD1AF1845934262A42BB275376D69D5">
    <w:name w:val="DBD1AF1845934262A42BB275376D69D5"/>
  </w:style>
  <w:style w:type="paragraph" w:customStyle="1" w:styleId="D2CD077A353F4645BBEF09F66961978F">
    <w:name w:val="D2CD077A353F4645BBEF09F66961978F"/>
  </w:style>
  <w:style w:type="paragraph" w:customStyle="1" w:styleId="CB2E03DA271148279C70BA153C36D5FC">
    <w:name w:val="CB2E03DA271148279C70BA153C36D5FC"/>
    <w:rsid w:val="00F32F52"/>
  </w:style>
  <w:style w:type="paragraph" w:customStyle="1" w:styleId="0BE6F23A809F4F6C90229541BED3929C">
    <w:name w:val="0BE6F23A809F4F6C90229541BED3929C"/>
    <w:rsid w:val="00F32F52"/>
  </w:style>
  <w:style w:type="paragraph" w:customStyle="1" w:styleId="9611350374F446B7AB481145CC5D4B90">
    <w:name w:val="9611350374F446B7AB481145CC5D4B90"/>
    <w:rsid w:val="00F32F52"/>
  </w:style>
  <w:style w:type="paragraph" w:customStyle="1" w:styleId="E6AB5A52F6714AA3A2F5651BF75AAFBB">
    <w:name w:val="E6AB5A52F6714AA3A2F5651BF75AAFBB"/>
    <w:rsid w:val="00F32F52"/>
  </w:style>
  <w:style w:type="paragraph" w:customStyle="1" w:styleId="52EBDEE271034D8991B579F37EEAC6D7">
    <w:name w:val="52EBDEE271034D8991B579F37EEAC6D7"/>
    <w:rsid w:val="00F32F52"/>
  </w:style>
  <w:style w:type="paragraph" w:customStyle="1" w:styleId="9B535929D5B04936A31CDDDAC158130E">
    <w:name w:val="9B535929D5B04936A31CDDDAC158130E"/>
    <w:rsid w:val="00F32F52"/>
  </w:style>
  <w:style w:type="paragraph" w:customStyle="1" w:styleId="7D0DAE82A93748779166DE81493133DB">
    <w:name w:val="7D0DAE82A93748779166DE81493133DB"/>
    <w:rsid w:val="00F32F52"/>
  </w:style>
  <w:style w:type="paragraph" w:customStyle="1" w:styleId="F9E93BC53F6B48668234778313579B4E">
    <w:name w:val="F9E93BC53F6B48668234778313579B4E"/>
    <w:rsid w:val="00F32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2020-05-14T00:27:00Z</dcterms:created>
  <dcterms:modified xsi:type="dcterms:W3CDTF">2020-05-14T01:27:00Z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