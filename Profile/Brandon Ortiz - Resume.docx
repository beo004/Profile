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DC9321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2ACA1C" w14:textId="77777777" w:rsidR="00692703" w:rsidRPr="00CF4740" w:rsidRDefault="00D71E8D" w:rsidP="00913946">
            <w:pPr>
              <w:pStyle w:val="Title"/>
              <w:rPr>
                <w:lang w:val="fr-FR"/>
              </w:rPr>
            </w:pPr>
            <w:r w:rsidRPr="00CF4740">
              <w:rPr>
                <w:lang w:val="fr-FR"/>
              </w:rPr>
              <w:t>Brandon Ortiz</w:t>
            </w:r>
          </w:p>
          <w:p w14:paraId="4E988563" w14:textId="77777777" w:rsidR="00692703" w:rsidRPr="00D71E8D" w:rsidRDefault="00D71E8D" w:rsidP="00913946">
            <w:pPr>
              <w:pStyle w:val="ContactInfo"/>
              <w:contextualSpacing w:val="0"/>
              <w:rPr>
                <w:lang w:val="fr-FR"/>
              </w:rPr>
            </w:pPr>
            <w:r w:rsidRPr="00D71E8D">
              <w:rPr>
                <w:lang w:val="fr-FR"/>
              </w:rPr>
              <w:t>208 Standifer Avenue Ruston, LA 71270</w:t>
            </w:r>
            <w:r w:rsidR="00692703" w:rsidRPr="00D71E8D">
              <w:rPr>
                <w:lang w:val="fr-F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F9222F9BACF4D2484AB0A11712F06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71E8D">
                  <w:rPr>
                    <w:lang w:val="fr-FR"/>
                  </w:rPr>
                  <w:t>·</w:t>
                </w:r>
              </w:sdtContent>
            </w:sdt>
            <w:r w:rsidR="00692703" w:rsidRPr="00D71E8D">
              <w:rPr>
                <w:lang w:val="fr-FR"/>
              </w:rPr>
              <w:t xml:space="preserve"> </w:t>
            </w:r>
            <w:r w:rsidRPr="00D71E8D">
              <w:rPr>
                <w:lang w:val="fr-FR"/>
              </w:rPr>
              <w:t>(318)550-6942</w:t>
            </w:r>
          </w:p>
          <w:p w14:paraId="4C421269" w14:textId="77777777" w:rsidR="00692703" w:rsidRPr="00CF1A49" w:rsidRDefault="00D71E8D" w:rsidP="00913946">
            <w:pPr>
              <w:pStyle w:val="ContactInfoEmphasis"/>
              <w:contextualSpacing w:val="0"/>
            </w:pPr>
            <w:r w:rsidRPr="005462EC">
              <w:rPr>
                <w:color w:val="0070C0"/>
              </w:rPr>
              <w:t>Griffins1711</w:t>
            </w:r>
            <w:r w:rsidR="005462EC">
              <w:rPr>
                <w:color w:val="0070C0"/>
              </w:rPr>
              <w:t>@gmail.com</w:t>
            </w:r>
            <w:r w:rsidR="00692703" w:rsidRPr="005462EC">
              <w:rPr>
                <w:color w:val="0070C0"/>
              </w:rPr>
              <w:t xml:space="preserve">  </w:t>
            </w:r>
          </w:p>
        </w:tc>
      </w:tr>
      <w:tr w:rsidR="009571D8" w:rsidRPr="00CF1A49" w14:paraId="3CEFCF46" w14:textId="77777777" w:rsidTr="00692703">
        <w:tc>
          <w:tcPr>
            <w:tcW w:w="9360" w:type="dxa"/>
            <w:tcMar>
              <w:top w:w="432" w:type="dxa"/>
            </w:tcMar>
          </w:tcPr>
          <w:p w14:paraId="4A9478EC" w14:textId="77777777" w:rsidR="001755A8" w:rsidRPr="00CF1A49" w:rsidRDefault="005462EC" w:rsidP="00913946">
            <w:pPr>
              <w:contextualSpacing w:val="0"/>
            </w:pPr>
            <w:r>
              <w:t>Enjoy</w:t>
            </w:r>
            <w:r w:rsidR="00F8182B">
              <w:t xml:space="preserve"> coding and problem solving. </w:t>
            </w:r>
            <w:r>
              <w:t xml:space="preserve">Adaptive learner and I can understand things faster than most people. Always ready to learn new things especially since the technological industry is advancing rapidly. </w:t>
            </w:r>
          </w:p>
        </w:tc>
      </w:tr>
    </w:tbl>
    <w:p w14:paraId="56EF8C97" w14:textId="77777777" w:rsidR="004E01EB" w:rsidRPr="00CF1A49" w:rsidRDefault="00A622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85C843184014E6D9B9CD57ED1337BF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B200878" w14:textId="77777777" w:rsidTr="00D66A52">
        <w:tc>
          <w:tcPr>
            <w:tcW w:w="9355" w:type="dxa"/>
          </w:tcPr>
          <w:p w14:paraId="3EF166BB" w14:textId="77777777" w:rsidR="00D71E8D" w:rsidRPr="00CF1A49" w:rsidRDefault="00F8182B" w:rsidP="001D0BF1">
            <w:pPr>
              <w:pStyle w:val="Heading3"/>
              <w:contextualSpacing w:val="0"/>
              <w:outlineLvl w:val="2"/>
            </w:pPr>
            <w:r>
              <w:t>May 2016 - Present</w:t>
            </w:r>
          </w:p>
          <w:p w14:paraId="4DFEE0A9" w14:textId="77777777" w:rsidR="001D0BF1" w:rsidRPr="00CF1A49" w:rsidRDefault="00D71E8D" w:rsidP="001D0BF1">
            <w:pPr>
              <w:pStyle w:val="Heading2"/>
              <w:contextualSpacing w:val="0"/>
              <w:outlineLvl w:val="1"/>
            </w:pPr>
            <w:r w:rsidRPr="005462EC">
              <w:rPr>
                <w:color w:val="0070C0"/>
              </w:rPr>
              <w:t>Manager Trainee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Rack room shoes</w:t>
            </w:r>
          </w:p>
          <w:p w14:paraId="45FD8D3C" w14:textId="77777777" w:rsidR="001E3120" w:rsidRPr="00CF1A49" w:rsidRDefault="00D71E8D" w:rsidP="001D0BF1">
            <w:pPr>
              <w:contextualSpacing w:val="0"/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Manager Trainee at Rack Room Shoes. Organize the store as needed and I manage a sales associate throughout my workday. Have organizational skills and great </w:t>
            </w:r>
            <w:r w:rsidR="005462E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critical thinking skills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and I </w:t>
            </w:r>
            <w:r w:rsidR="005462E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can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lead others.</w:t>
            </w:r>
          </w:p>
        </w:tc>
      </w:tr>
      <w:tr w:rsidR="00F61DF9" w:rsidRPr="00CF1A49" w14:paraId="02EBDDC7" w14:textId="77777777" w:rsidTr="00F61DF9">
        <w:tc>
          <w:tcPr>
            <w:tcW w:w="9355" w:type="dxa"/>
            <w:tcMar>
              <w:top w:w="216" w:type="dxa"/>
            </w:tcMar>
          </w:tcPr>
          <w:p w14:paraId="06F1BCFD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AE55117BB9A4066B245B5F3826E397F"/>
        </w:placeholder>
        <w:temporary/>
        <w:showingPlcHdr/>
        <w15:appearance w15:val="hidden"/>
      </w:sdtPr>
      <w:sdtEndPr/>
      <w:sdtContent>
        <w:p w14:paraId="2DA7C0A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F83397" w14:textId="77777777" w:rsidTr="00D66A52">
        <w:tc>
          <w:tcPr>
            <w:tcW w:w="9355" w:type="dxa"/>
          </w:tcPr>
          <w:p w14:paraId="1797C58F" w14:textId="77777777"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F8182B">
              <w:t>4 years</w:t>
            </w:r>
          </w:p>
          <w:p w14:paraId="3482AA1C" w14:textId="7309C14E" w:rsidR="001D0BF1" w:rsidRDefault="00D71E8D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5462EC">
              <w:rPr>
                <w:color w:val="0070C0"/>
              </w:rPr>
              <w:t>BACHELOR’S DEGREE IN PSYCHOLOGY</w:t>
            </w:r>
            <w:r w:rsidR="001D0BF1" w:rsidRPr="005462EC">
              <w:rPr>
                <w:color w:val="0070C0"/>
              </w:rPr>
              <w:t>,</w:t>
            </w:r>
            <w:r w:rsidR="001D0BF1" w:rsidRPr="00CF1A49">
              <w:t xml:space="preserve"> </w:t>
            </w:r>
            <w:r w:rsidR="00F8182B">
              <w:rPr>
                <w:rStyle w:val="SubtleReference"/>
              </w:rPr>
              <w:t>Louisiana Tech University</w:t>
            </w:r>
          </w:p>
          <w:p w14:paraId="4D361D12" w14:textId="77777777" w:rsidR="00D62433" w:rsidRPr="00D62433" w:rsidRDefault="00D62433" w:rsidP="00D62433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rStyle w:val="SubtleReference"/>
              </w:rPr>
              <w:t xml:space="preserve"> </w:t>
            </w:r>
            <w:r>
              <w:rPr>
                <w:sz w:val="22"/>
                <w:szCs w:val="22"/>
              </w:rPr>
              <w:t>(Note: Still in the process of obtaining a degree)</w:t>
            </w:r>
          </w:p>
          <w:p w14:paraId="5849CF09" w14:textId="549EEC02" w:rsidR="00D62433" w:rsidRPr="00D62433" w:rsidRDefault="00D62433" w:rsidP="00D62433">
            <w:pPr>
              <w:rPr>
                <w:rStyle w:val="SubtleReference"/>
                <w:sz w:val="24"/>
                <w:szCs w:val="24"/>
              </w:rPr>
            </w:pPr>
            <w:r>
              <w:rPr>
                <w:rStyle w:val="SubtleReference"/>
              </w:rPr>
              <w:t>Had a major in psychology and a minor in computer information systems(cis)</w:t>
            </w:r>
          </w:p>
          <w:p w14:paraId="13C4BFA1" w14:textId="77777777" w:rsidR="007538DC" w:rsidRPr="00CF1A49" w:rsidRDefault="007538DC" w:rsidP="00D62433">
            <w:pPr>
              <w:pStyle w:val="Heading2"/>
            </w:pPr>
          </w:p>
        </w:tc>
      </w:tr>
      <w:tr w:rsidR="00F61DF9" w:rsidRPr="00CF1A49" w14:paraId="1C771DA3" w14:textId="77777777" w:rsidTr="00F61DF9">
        <w:tc>
          <w:tcPr>
            <w:tcW w:w="9355" w:type="dxa"/>
            <w:tcMar>
              <w:top w:w="216" w:type="dxa"/>
            </w:tcMar>
          </w:tcPr>
          <w:p w14:paraId="04250D2D" w14:textId="764C9554" w:rsidR="00F61DF9" w:rsidRDefault="00F61DF9" w:rsidP="00D62433">
            <w:pPr>
              <w:pStyle w:val="Heading3"/>
              <w:contextualSpacing w:val="0"/>
            </w:pPr>
          </w:p>
        </w:tc>
      </w:tr>
    </w:tbl>
    <w:p w14:paraId="20B8C916" w14:textId="61AC1013" w:rsidR="00486277" w:rsidRPr="00CF1A49" w:rsidRDefault="00A6223E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ED96007671B8475C9EBEA7B99BC54B4A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1D3644">
        <w:t xml:space="preserve"> </w:t>
      </w:r>
      <w:r w:rsidR="001D3644" w:rsidRPr="001D3644">
        <w:rPr>
          <w:sz w:val="20"/>
          <w:szCs w:val="22"/>
        </w:rPr>
        <w:t>(</w:t>
      </w:r>
      <w:r w:rsidR="001D3644">
        <w:rPr>
          <w:sz w:val="20"/>
          <w:szCs w:val="22"/>
        </w:rPr>
        <w:t>Basic Knowledge)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2969503" w14:textId="77777777" w:rsidTr="00CF1A49">
        <w:tc>
          <w:tcPr>
            <w:tcW w:w="4675" w:type="dxa"/>
          </w:tcPr>
          <w:p w14:paraId="6C0726C8" w14:textId="77777777" w:rsidR="001E3120" w:rsidRDefault="00F8182B" w:rsidP="006E1507">
            <w:pPr>
              <w:pStyle w:val="ListBullet"/>
              <w:contextualSpacing w:val="0"/>
            </w:pPr>
            <w:r>
              <w:t>Microsoft Word</w:t>
            </w:r>
          </w:p>
          <w:p w14:paraId="6967C608" w14:textId="77777777" w:rsidR="00F8182B" w:rsidRDefault="00F8182B" w:rsidP="006E1507">
            <w:pPr>
              <w:pStyle w:val="ListBullet"/>
              <w:contextualSpacing w:val="0"/>
            </w:pPr>
            <w:r w:rsidRPr="00F8182B">
              <w:t>Microsoft PowerPoint</w:t>
            </w:r>
          </w:p>
          <w:p w14:paraId="4D251904" w14:textId="77777777" w:rsidR="00F8182B" w:rsidRDefault="00F8182B" w:rsidP="006E1507">
            <w:pPr>
              <w:pStyle w:val="ListBullet"/>
              <w:contextualSpacing w:val="0"/>
            </w:pPr>
            <w:r w:rsidRPr="00F8182B">
              <w:t>Microsoft Excel</w:t>
            </w:r>
          </w:p>
          <w:p w14:paraId="233D8ED0" w14:textId="77777777" w:rsidR="00F8182B" w:rsidRPr="006E1507" w:rsidRDefault="00F8182B" w:rsidP="006E1507">
            <w:pPr>
              <w:pStyle w:val="ListBullet"/>
              <w:contextualSpacing w:val="0"/>
            </w:pPr>
            <w:r w:rsidRPr="00F8182B">
              <w:t>Microsoft Access</w:t>
            </w:r>
          </w:p>
          <w:p w14:paraId="0B9C8BAC" w14:textId="77777777" w:rsidR="001F4E6D" w:rsidRPr="006E1507" w:rsidRDefault="00F8182B" w:rsidP="006E1507">
            <w:pPr>
              <w:pStyle w:val="ListBullet"/>
              <w:contextualSpacing w:val="0"/>
            </w:pPr>
            <w:r>
              <w:t>Microsoft SQL Server</w:t>
            </w:r>
          </w:p>
        </w:tc>
        <w:tc>
          <w:tcPr>
            <w:tcW w:w="4675" w:type="dxa"/>
            <w:tcMar>
              <w:left w:w="360" w:type="dxa"/>
            </w:tcMar>
          </w:tcPr>
          <w:p w14:paraId="0FA6EB40" w14:textId="77777777" w:rsidR="003A0632" w:rsidRPr="006E1507" w:rsidRDefault="00F8182B" w:rsidP="006E1507">
            <w:pPr>
              <w:pStyle w:val="ListBullet"/>
              <w:contextualSpacing w:val="0"/>
            </w:pPr>
            <w:r>
              <w:t>Microsoft Project</w:t>
            </w:r>
          </w:p>
          <w:p w14:paraId="119BBEB5" w14:textId="606AEAC8" w:rsidR="001E3120" w:rsidRPr="006E1507" w:rsidRDefault="00F8182B" w:rsidP="006E1507">
            <w:pPr>
              <w:pStyle w:val="ListBullet"/>
              <w:contextualSpacing w:val="0"/>
            </w:pPr>
            <w:r>
              <w:t>Visual Basics</w:t>
            </w:r>
            <w:r w:rsidR="00D62433">
              <w:t xml:space="preserve"> (VB.net, Code)</w:t>
            </w:r>
          </w:p>
          <w:p w14:paraId="077FC2FC" w14:textId="77777777" w:rsidR="00F8182B" w:rsidRDefault="00F8182B" w:rsidP="006E1507">
            <w:pPr>
              <w:pStyle w:val="ListBullet"/>
              <w:contextualSpacing w:val="0"/>
            </w:pPr>
            <w:r w:rsidRPr="00F8182B">
              <w:t>MYSQL</w:t>
            </w:r>
          </w:p>
          <w:p w14:paraId="7624F34C" w14:textId="4A472FDF" w:rsidR="00CF4740" w:rsidRPr="006E1507" w:rsidRDefault="00DF20B6" w:rsidP="006E1507">
            <w:pPr>
              <w:pStyle w:val="ListBullet"/>
              <w:contextualSpacing w:val="0"/>
            </w:pPr>
            <w:r>
              <w:t>JavaScript</w:t>
            </w:r>
          </w:p>
        </w:tc>
      </w:tr>
    </w:tbl>
    <w:sdt>
      <w:sdtPr>
        <w:alias w:val="Activities:"/>
        <w:tag w:val="Activities:"/>
        <w:id w:val="1223332893"/>
        <w:placeholder>
          <w:docPart w:val="50E13EC4D4F04C4699B2E13A9E424E0C"/>
        </w:placeholder>
        <w:temporary/>
        <w:showingPlcHdr/>
        <w15:appearance w15:val="hidden"/>
      </w:sdtPr>
      <w:sdtEndPr/>
      <w:sdtContent>
        <w:p w14:paraId="65DF44D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161DC02" w14:textId="77777777" w:rsidR="00B51D1B" w:rsidRPr="006E1507" w:rsidRDefault="00F8182B" w:rsidP="006E1507">
      <w:r>
        <w:t xml:space="preserve">Enjoy coding and learning new things about coding. Started out doing psychology in school as a hobby and mid-way through my college career I decided that I enjoyed computers. Showed interest in learning about computers and ended up pursuing a path in Computer Information Systems(CIS). 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8204" w14:textId="77777777" w:rsidR="00A6223E" w:rsidRDefault="00A6223E" w:rsidP="0068194B">
      <w:r>
        <w:separator/>
      </w:r>
    </w:p>
    <w:p w14:paraId="537EA86C" w14:textId="77777777" w:rsidR="00A6223E" w:rsidRDefault="00A6223E"/>
    <w:p w14:paraId="3D101053" w14:textId="77777777" w:rsidR="00A6223E" w:rsidRDefault="00A6223E"/>
  </w:endnote>
  <w:endnote w:type="continuationSeparator" w:id="0">
    <w:p w14:paraId="7179D8E2" w14:textId="77777777" w:rsidR="00A6223E" w:rsidRDefault="00A6223E" w:rsidP="0068194B">
      <w:r>
        <w:continuationSeparator/>
      </w:r>
    </w:p>
    <w:p w14:paraId="6A8246F1" w14:textId="77777777" w:rsidR="00A6223E" w:rsidRDefault="00A6223E"/>
    <w:p w14:paraId="22E87AAC" w14:textId="77777777" w:rsidR="00A6223E" w:rsidRDefault="00A62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804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9A225" w14:textId="77777777" w:rsidR="00A6223E" w:rsidRDefault="00A6223E" w:rsidP="0068194B">
      <w:r>
        <w:separator/>
      </w:r>
    </w:p>
    <w:p w14:paraId="476E5DC7" w14:textId="77777777" w:rsidR="00A6223E" w:rsidRDefault="00A6223E"/>
    <w:p w14:paraId="70106A31" w14:textId="77777777" w:rsidR="00A6223E" w:rsidRDefault="00A6223E"/>
  </w:footnote>
  <w:footnote w:type="continuationSeparator" w:id="0">
    <w:p w14:paraId="23703A89" w14:textId="77777777" w:rsidR="00A6223E" w:rsidRDefault="00A6223E" w:rsidP="0068194B">
      <w:r>
        <w:continuationSeparator/>
      </w:r>
    </w:p>
    <w:p w14:paraId="238257AA" w14:textId="77777777" w:rsidR="00A6223E" w:rsidRDefault="00A6223E"/>
    <w:p w14:paraId="5A69C995" w14:textId="77777777" w:rsidR="00A6223E" w:rsidRDefault="00A622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A75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5085D0" wp14:editId="372A254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80D23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8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644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104"/>
    <w:rsid w:val="00510392"/>
    <w:rsid w:val="00513E2A"/>
    <w:rsid w:val="005462E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FAB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23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740"/>
    <w:rsid w:val="00D0630C"/>
    <w:rsid w:val="00D243A9"/>
    <w:rsid w:val="00D305E5"/>
    <w:rsid w:val="00D37CD3"/>
    <w:rsid w:val="00D62433"/>
    <w:rsid w:val="00D66A52"/>
    <w:rsid w:val="00D66EFA"/>
    <w:rsid w:val="00D71E8D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0B6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82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61678"/>
  <w15:chartTrackingRefBased/>
  <w15:docId w15:val="{26DCC75E-BF58-46D7-9E24-9F7E5AE1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%20Ortiz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9222F9BACF4D2484AB0A11712F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8A11-BD24-4CC5-83D5-71739CF637DB}"/>
      </w:docPartPr>
      <w:docPartBody>
        <w:p w:rsidR="003B7A4E" w:rsidRDefault="00E80B3B">
          <w:pPr>
            <w:pStyle w:val="7F9222F9BACF4D2484AB0A11712F0674"/>
          </w:pPr>
          <w:r w:rsidRPr="00CF1A49">
            <w:t>·</w:t>
          </w:r>
        </w:p>
      </w:docPartBody>
    </w:docPart>
    <w:docPart>
      <w:docPartPr>
        <w:name w:val="D85C843184014E6D9B9CD57ED133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21EFA-553C-4310-ABBB-06E209302888}"/>
      </w:docPartPr>
      <w:docPartBody>
        <w:p w:rsidR="003B7A4E" w:rsidRDefault="00E80B3B">
          <w:pPr>
            <w:pStyle w:val="D85C843184014E6D9B9CD57ED1337BFE"/>
          </w:pPr>
          <w:r w:rsidRPr="00CF1A49">
            <w:t>Experience</w:t>
          </w:r>
        </w:p>
      </w:docPartBody>
    </w:docPart>
    <w:docPart>
      <w:docPartPr>
        <w:name w:val="3AE55117BB9A4066B245B5F3826E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D050-33B4-48D4-A467-C88F189760D3}"/>
      </w:docPartPr>
      <w:docPartBody>
        <w:p w:rsidR="003B7A4E" w:rsidRDefault="00E80B3B">
          <w:pPr>
            <w:pStyle w:val="3AE55117BB9A4066B245B5F3826E397F"/>
          </w:pPr>
          <w:r w:rsidRPr="00CF1A49">
            <w:t>Education</w:t>
          </w:r>
        </w:p>
      </w:docPartBody>
    </w:docPart>
    <w:docPart>
      <w:docPartPr>
        <w:name w:val="ED96007671B8475C9EBEA7B99BC54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A06EE-FBFB-4F51-A590-C27295EBA589}"/>
      </w:docPartPr>
      <w:docPartBody>
        <w:p w:rsidR="003B7A4E" w:rsidRDefault="00E80B3B">
          <w:pPr>
            <w:pStyle w:val="ED96007671B8475C9EBEA7B99BC54B4A"/>
          </w:pPr>
          <w:r w:rsidRPr="00CF1A49">
            <w:t>Skills</w:t>
          </w:r>
        </w:p>
      </w:docPartBody>
    </w:docPart>
    <w:docPart>
      <w:docPartPr>
        <w:name w:val="50E13EC4D4F04C4699B2E13A9E424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CD4C-9C48-4447-9AED-F66D0E76D707}"/>
      </w:docPartPr>
      <w:docPartBody>
        <w:p w:rsidR="003B7A4E" w:rsidRDefault="00E80B3B">
          <w:pPr>
            <w:pStyle w:val="50E13EC4D4F04C4699B2E13A9E424E0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3B"/>
    <w:rsid w:val="003B7A4E"/>
    <w:rsid w:val="00693616"/>
    <w:rsid w:val="00B640DF"/>
    <w:rsid w:val="00E8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9C527F6C8A444FB274829635963934">
    <w:name w:val="D99C527F6C8A444FB27482963596393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BAC53D055D14986BEE3C15CF024351D">
    <w:name w:val="5BAC53D055D14986BEE3C15CF024351D"/>
  </w:style>
  <w:style w:type="paragraph" w:customStyle="1" w:styleId="1DEA5460547243A6B661F6FC625BAFBB">
    <w:name w:val="1DEA5460547243A6B661F6FC625BAFBB"/>
  </w:style>
  <w:style w:type="paragraph" w:customStyle="1" w:styleId="7F9222F9BACF4D2484AB0A11712F0674">
    <w:name w:val="7F9222F9BACF4D2484AB0A11712F0674"/>
  </w:style>
  <w:style w:type="paragraph" w:customStyle="1" w:styleId="9939B87D788A4D5F8C9740145A468621">
    <w:name w:val="9939B87D788A4D5F8C9740145A468621"/>
  </w:style>
  <w:style w:type="paragraph" w:customStyle="1" w:styleId="50463029FE0249D588CB5DFFABD0CE05">
    <w:name w:val="50463029FE0249D588CB5DFFABD0CE05"/>
  </w:style>
  <w:style w:type="paragraph" w:customStyle="1" w:styleId="269E85FF1637497CAAC2216493A14068">
    <w:name w:val="269E85FF1637497CAAC2216493A14068"/>
  </w:style>
  <w:style w:type="paragraph" w:customStyle="1" w:styleId="D379DBBB93B44845ACE888944850F94F">
    <w:name w:val="D379DBBB93B44845ACE888944850F94F"/>
  </w:style>
  <w:style w:type="paragraph" w:customStyle="1" w:styleId="08C175B021A34EF3BA6899668B50AD0C">
    <w:name w:val="08C175B021A34EF3BA6899668B50AD0C"/>
  </w:style>
  <w:style w:type="paragraph" w:customStyle="1" w:styleId="4F7D57FFA4EA4FB1B403BB41A25484F7">
    <w:name w:val="4F7D57FFA4EA4FB1B403BB41A25484F7"/>
  </w:style>
  <w:style w:type="paragraph" w:customStyle="1" w:styleId="2A4CC954A4134B63B7D5A9DDFF7878D3">
    <w:name w:val="2A4CC954A4134B63B7D5A9DDFF7878D3"/>
  </w:style>
  <w:style w:type="paragraph" w:customStyle="1" w:styleId="D85C843184014E6D9B9CD57ED1337BFE">
    <w:name w:val="D85C843184014E6D9B9CD57ED1337BFE"/>
  </w:style>
  <w:style w:type="paragraph" w:customStyle="1" w:styleId="7EA20C3E65CE4D249F20BF35032400E0">
    <w:name w:val="7EA20C3E65CE4D249F20BF35032400E0"/>
  </w:style>
  <w:style w:type="paragraph" w:customStyle="1" w:styleId="46ACC81092A3434FBD64007921F2374A">
    <w:name w:val="46ACC81092A3434FBD64007921F2374A"/>
  </w:style>
  <w:style w:type="paragraph" w:customStyle="1" w:styleId="9B846B8D94EF49338F54C4B47B9D2307">
    <w:name w:val="9B846B8D94EF49338F54C4B47B9D230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99F28941BA40EBBB1B2477A890A42A">
    <w:name w:val="7B99F28941BA40EBBB1B2477A890A42A"/>
  </w:style>
  <w:style w:type="paragraph" w:customStyle="1" w:styleId="CF0561C8D6B24D5CB500C3EC2AA3C567">
    <w:name w:val="CF0561C8D6B24D5CB500C3EC2AA3C567"/>
  </w:style>
  <w:style w:type="paragraph" w:customStyle="1" w:styleId="E8DAE90BDAF34962A56C668D03E53E9B">
    <w:name w:val="E8DAE90BDAF34962A56C668D03E53E9B"/>
  </w:style>
  <w:style w:type="paragraph" w:customStyle="1" w:styleId="A84A5A9772234E17A55166F5289F8EAF">
    <w:name w:val="A84A5A9772234E17A55166F5289F8EAF"/>
  </w:style>
  <w:style w:type="paragraph" w:customStyle="1" w:styleId="934A09BDA26345688F9F6D2B61284555">
    <w:name w:val="934A09BDA26345688F9F6D2B61284555"/>
  </w:style>
  <w:style w:type="paragraph" w:customStyle="1" w:styleId="2F557050400A4071B2F4EC972EC728B1">
    <w:name w:val="2F557050400A4071B2F4EC972EC728B1"/>
  </w:style>
  <w:style w:type="paragraph" w:customStyle="1" w:styleId="28DDAB7211EE4C9DB9A1AEF5CA7FCE52">
    <w:name w:val="28DDAB7211EE4C9DB9A1AEF5CA7FCE52"/>
  </w:style>
  <w:style w:type="paragraph" w:customStyle="1" w:styleId="3AE55117BB9A4066B245B5F3826E397F">
    <w:name w:val="3AE55117BB9A4066B245B5F3826E397F"/>
  </w:style>
  <w:style w:type="paragraph" w:customStyle="1" w:styleId="EC26B42D51ED4820AA54DDE81AE229DA">
    <w:name w:val="EC26B42D51ED4820AA54DDE81AE229DA"/>
  </w:style>
  <w:style w:type="paragraph" w:customStyle="1" w:styleId="852922E03A90496C975889783E8A8B74">
    <w:name w:val="852922E03A90496C975889783E8A8B74"/>
  </w:style>
  <w:style w:type="paragraph" w:customStyle="1" w:styleId="291C0B22CE4B4323989739580D624B7B">
    <w:name w:val="291C0B22CE4B4323989739580D624B7B"/>
  </w:style>
  <w:style w:type="paragraph" w:customStyle="1" w:styleId="DA203F1DBF324FBB914385015D6311AD">
    <w:name w:val="DA203F1DBF324FBB914385015D6311AD"/>
  </w:style>
  <w:style w:type="paragraph" w:customStyle="1" w:styleId="C8A01E56FF594E70BBF24094FF69F72F">
    <w:name w:val="C8A01E56FF594E70BBF24094FF69F72F"/>
  </w:style>
  <w:style w:type="paragraph" w:customStyle="1" w:styleId="3BCC10902AD84B7D87E421456DBAA30B">
    <w:name w:val="3BCC10902AD84B7D87E421456DBAA30B"/>
  </w:style>
  <w:style w:type="paragraph" w:customStyle="1" w:styleId="D79C90B3189046B99B9616768523A78D">
    <w:name w:val="D79C90B3189046B99B9616768523A78D"/>
  </w:style>
  <w:style w:type="paragraph" w:customStyle="1" w:styleId="46FB9DB388BE4E0FA642CC1BE9CC3EBE">
    <w:name w:val="46FB9DB388BE4E0FA642CC1BE9CC3EBE"/>
  </w:style>
  <w:style w:type="paragraph" w:customStyle="1" w:styleId="D3C9676EB96C4E6690E2E08B517D116B">
    <w:name w:val="D3C9676EB96C4E6690E2E08B517D116B"/>
  </w:style>
  <w:style w:type="paragraph" w:customStyle="1" w:styleId="C3495B02DE93439F8199A0D4C6B0EB4A">
    <w:name w:val="C3495B02DE93439F8199A0D4C6B0EB4A"/>
  </w:style>
  <w:style w:type="paragraph" w:customStyle="1" w:styleId="ED96007671B8475C9EBEA7B99BC54B4A">
    <w:name w:val="ED96007671B8475C9EBEA7B99BC54B4A"/>
  </w:style>
  <w:style w:type="paragraph" w:customStyle="1" w:styleId="D271FECF9F9741E1A7BEA6A178C3409B">
    <w:name w:val="D271FECF9F9741E1A7BEA6A178C3409B"/>
  </w:style>
  <w:style w:type="paragraph" w:customStyle="1" w:styleId="EDC352C0B5AA4BBA8736AA6B3DDAEBF7">
    <w:name w:val="EDC352C0B5AA4BBA8736AA6B3DDAEBF7"/>
  </w:style>
  <w:style w:type="paragraph" w:customStyle="1" w:styleId="95362999439444C5856D928FBA2E8996">
    <w:name w:val="95362999439444C5856D928FBA2E8996"/>
  </w:style>
  <w:style w:type="paragraph" w:customStyle="1" w:styleId="EB65B4A32DDB49F1983E9809FC839ED5">
    <w:name w:val="EB65B4A32DDB49F1983E9809FC839ED5"/>
  </w:style>
  <w:style w:type="paragraph" w:customStyle="1" w:styleId="9E3A884DEF6D434C830CED9761818FDF">
    <w:name w:val="9E3A884DEF6D434C830CED9761818FDF"/>
  </w:style>
  <w:style w:type="paragraph" w:customStyle="1" w:styleId="50E13EC4D4F04C4699B2E13A9E424E0C">
    <w:name w:val="50E13EC4D4F04C4699B2E13A9E424E0C"/>
  </w:style>
  <w:style w:type="paragraph" w:customStyle="1" w:styleId="4FEBBDD7F77B406795A7635AB052F4DC">
    <w:name w:val="4FEBBDD7F77B406795A7635AB052F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Ortiz</dc:creator>
  <cp:keywords/>
  <dc:description/>
  <cp:lastModifiedBy>josh o</cp:lastModifiedBy>
  <cp:revision>5</cp:revision>
  <dcterms:created xsi:type="dcterms:W3CDTF">2020-02-25T23:04:00Z</dcterms:created>
  <dcterms:modified xsi:type="dcterms:W3CDTF">2020-04-20T16:29:00Z</dcterms:modified>
  <cp:category/>
</cp:coreProperties>
</file>